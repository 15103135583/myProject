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3F4" w:rsidRPr="00451182" w:rsidRDefault="00D243F4" w:rsidP="00625E7B">
      <w:pPr>
        <w:spacing w:line="220" w:lineRule="atLeast"/>
        <w:jc w:val="center"/>
        <w:rPr>
          <w:sz w:val="36"/>
          <w:szCs w:val="36"/>
        </w:rPr>
      </w:pPr>
      <w:r w:rsidRPr="00451182">
        <w:rPr>
          <w:rFonts w:hint="eastAsia"/>
          <w:sz w:val="36"/>
          <w:szCs w:val="36"/>
        </w:rPr>
        <w:t>必须执行的细节流程</w:t>
      </w:r>
    </w:p>
    <w:p w:rsidR="00D243F4" w:rsidRPr="005B2337" w:rsidRDefault="00D243F4" w:rsidP="00625E7B">
      <w:pPr>
        <w:spacing w:line="220" w:lineRule="atLeast"/>
        <w:rPr>
          <w:color w:val="FF0000"/>
          <w:sz w:val="21"/>
          <w:szCs w:val="21"/>
        </w:rPr>
      </w:pPr>
      <w:r w:rsidRPr="005B2337">
        <w:rPr>
          <w:rFonts w:hint="eastAsia"/>
          <w:color w:val="FF0000"/>
          <w:sz w:val="21"/>
          <w:szCs w:val="21"/>
        </w:rPr>
        <w:t>前言：细节源于一切，把自身做好胜过所有，以下下所说的东西必须执行的</w:t>
      </w:r>
    </w:p>
    <w:p w:rsidR="00D243F4" w:rsidRDefault="00D243F4" w:rsidP="00625E7B">
      <w:pPr>
        <w:spacing w:line="220" w:lineRule="atLeast"/>
        <w:rPr>
          <w:sz w:val="21"/>
          <w:szCs w:val="21"/>
        </w:rPr>
      </w:pP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：接待落厅</w:t>
      </w:r>
      <w:r>
        <w:rPr>
          <w:sz w:val="21"/>
          <w:szCs w:val="21"/>
        </w:rPr>
        <w:t>—</w:t>
      </w:r>
      <w:r>
        <w:rPr>
          <w:rFonts w:hint="eastAsia"/>
          <w:sz w:val="21"/>
          <w:szCs w:val="21"/>
        </w:rPr>
        <w:t>检查麦序</w:t>
      </w:r>
      <w:r>
        <w:rPr>
          <w:sz w:val="21"/>
          <w:szCs w:val="21"/>
        </w:rPr>
        <w:t>—</w:t>
      </w:r>
      <w:r>
        <w:rPr>
          <w:rFonts w:hint="eastAsia"/>
          <w:sz w:val="21"/>
          <w:szCs w:val="21"/>
        </w:rPr>
        <w:t>右键点击频道信息</w:t>
      </w:r>
      <w:r>
        <w:rPr>
          <w:sz w:val="21"/>
          <w:szCs w:val="21"/>
        </w:rPr>
        <w:t>—</w:t>
      </w:r>
      <w:r>
        <w:rPr>
          <w:rFonts w:hint="eastAsia"/>
          <w:sz w:val="21"/>
          <w:szCs w:val="21"/>
        </w:rPr>
        <w:t>权限设置</w:t>
      </w:r>
      <w:r>
        <w:rPr>
          <w:sz w:val="21"/>
          <w:szCs w:val="21"/>
        </w:rPr>
        <w:t>—</w:t>
      </w:r>
      <w:r>
        <w:rPr>
          <w:rFonts w:hint="eastAsia"/>
          <w:sz w:val="21"/>
          <w:szCs w:val="21"/>
        </w:rPr>
        <w:t>设置打字数量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个</w:t>
      </w:r>
    </w:p>
    <w:p w:rsidR="00D243F4" w:rsidRDefault="00D243F4" w:rsidP="00625E7B">
      <w:pPr>
        <w:spacing w:line="220" w:lineRule="atLeast"/>
        <w:rPr>
          <w:sz w:val="21"/>
          <w:szCs w:val="21"/>
        </w:rPr>
      </w:pP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：拉白进厅</w:t>
      </w:r>
      <w:r>
        <w:rPr>
          <w:sz w:val="21"/>
          <w:szCs w:val="21"/>
        </w:rPr>
        <w:t>—</w:t>
      </w:r>
      <w:r>
        <w:rPr>
          <w:rFonts w:hint="eastAsia"/>
          <w:sz w:val="21"/>
          <w:szCs w:val="21"/>
        </w:rPr>
        <w:t>先加好友</w:t>
      </w:r>
      <w:r>
        <w:rPr>
          <w:sz w:val="21"/>
          <w:szCs w:val="21"/>
        </w:rPr>
        <w:t>—</w:t>
      </w:r>
      <w:r>
        <w:rPr>
          <w:rFonts w:hint="eastAsia"/>
          <w:sz w:val="21"/>
          <w:szCs w:val="21"/>
        </w:rPr>
        <w:t>在加接待名字</w:t>
      </w:r>
      <w:r>
        <w:rPr>
          <w:sz w:val="21"/>
          <w:szCs w:val="21"/>
        </w:rPr>
        <w:t>——</w:t>
      </w:r>
      <w:r>
        <w:rPr>
          <w:rFonts w:hint="eastAsia"/>
          <w:sz w:val="21"/>
          <w:szCs w:val="21"/>
        </w:rPr>
        <w:t>统一成某某讲（细节先加好友防止掉出频道找不到人）</w:t>
      </w:r>
    </w:p>
    <w:p w:rsidR="00D243F4" w:rsidRDefault="00D243F4" w:rsidP="00625E7B">
      <w:pPr>
        <w:spacing w:line="220" w:lineRule="atLeast"/>
        <w:rPr>
          <w:sz w:val="21"/>
          <w:szCs w:val="21"/>
        </w:rPr>
      </w:pP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：白不说话必须联系外宣跟助理、不允许往红线扔或者休息室扔（或者踢出频道跟所在厅）</w:t>
      </w:r>
    </w:p>
    <w:p w:rsidR="00D243F4" w:rsidRDefault="00D243F4" w:rsidP="00625E7B">
      <w:pPr>
        <w:spacing w:line="220" w:lineRule="atLeast"/>
        <w:rPr>
          <w:sz w:val="21"/>
          <w:szCs w:val="21"/>
        </w:rPr>
      </w:pPr>
      <w:r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>：出现短款的时候问能不能办理先把钱收了再问外宣，外宣不在的或者长时间没反应及时问管理</w:t>
      </w:r>
    </w:p>
    <w:p w:rsidR="00D243F4" w:rsidRDefault="00D243F4" w:rsidP="00625E7B">
      <w:pPr>
        <w:spacing w:line="220" w:lineRule="atLeast"/>
        <w:rPr>
          <w:sz w:val="21"/>
          <w:szCs w:val="21"/>
        </w:rPr>
      </w:pPr>
      <w:r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>：超员问题：不得以任何理由超员（例如：上一批的、已经在办理的、交了钱的、我的拖、外宣拉的）等等、、、（金牌</w:t>
      </w:r>
      <w:r>
        <w:rPr>
          <w:sz w:val="21"/>
          <w:szCs w:val="21"/>
        </w:rPr>
        <w:t>8</w:t>
      </w:r>
      <w:r>
        <w:rPr>
          <w:rFonts w:hint="eastAsia"/>
          <w:sz w:val="21"/>
          <w:szCs w:val="21"/>
        </w:rPr>
        <w:t>个、温馨</w:t>
      </w:r>
      <w:r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>个红线是在忙不过来的时候管理会通知）</w:t>
      </w:r>
    </w:p>
    <w:p w:rsidR="00D243F4" w:rsidRDefault="00D243F4" w:rsidP="00625E7B">
      <w:pPr>
        <w:spacing w:line="220" w:lineRule="atLeast"/>
        <w:rPr>
          <w:sz w:val="21"/>
          <w:szCs w:val="21"/>
        </w:rPr>
      </w:pPr>
      <w:r>
        <w:rPr>
          <w:sz w:val="21"/>
          <w:szCs w:val="21"/>
        </w:rPr>
        <w:t>6</w:t>
      </w:r>
      <w:r>
        <w:rPr>
          <w:rFonts w:hint="eastAsia"/>
          <w:sz w:val="21"/>
          <w:szCs w:val="21"/>
        </w:rPr>
        <w:t>：拉白问题：尤其是金牌、不用非得拉够数量才开始讲解，自己感觉有数点，防止前面的加上好友时间过长不耐烦等了十几分钟了还没开始讲解</w:t>
      </w:r>
      <w:r>
        <w:rPr>
          <w:sz w:val="21"/>
          <w:szCs w:val="21"/>
        </w:rPr>
        <w:t>(</w:t>
      </w:r>
      <w:r>
        <w:rPr>
          <w:rFonts w:hint="eastAsia"/>
          <w:sz w:val="21"/>
          <w:szCs w:val="21"/>
        </w:rPr>
        <w:t>小频道也一样，不允刷机票刷够</w:t>
      </w:r>
      <w:r>
        <w:rPr>
          <w:sz w:val="21"/>
          <w:szCs w:val="21"/>
        </w:rPr>
        <w:t>15</w:t>
      </w:r>
      <w:r>
        <w:rPr>
          <w:rFonts w:hint="eastAsia"/>
          <w:sz w:val="21"/>
          <w:szCs w:val="21"/>
        </w:rPr>
        <w:t>个或者多少个才开始讲，不够数量就不讲，刷十几分钟的机票了还在刷，都开始讲了还在刷</w:t>
      </w:r>
      <w:r>
        <w:rPr>
          <w:sz w:val="21"/>
          <w:szCs w:val="21"/>
        </w:rPr>
        <w:t>)</w:t>
      </w:r>
    </w:p>
    <w:p w:rsidR="00D243F4" w:rsidRDefault="00D243F4" w:rsidP="00625E7B">
      <w:pPr>
        <w:spacing w:line="220" w:lineRule="atLeast"/>
        <w:rPr>
          <w:sz w:val="21"/>
          <w:szCs w:val="21"/>
        </w:rPr>
      </w:pPr>
      <w:r>
        <w:rPr>
          <w:sz w:val="21"/>
          <w:szCs w:val="21"/>
        </w:rPr>
        <w:t>7</w:t>
      </w:r>
      <w:r>
        <w:rPr>
          <w:rFonts w:hint="eastAsia"/>
          <w:sz w:val="21"/>
          <w:szCs w:val="21"/>
        </w:rPr>
        <w:t>：讲解途中都自己注意自己的小白，掉红线的及时拉回房间，掉出频道的必须发机票并且询问是否继续听讲，频道接待的号设置进出声音提醒</w:t>
      </w:r>
    </w:p>
    <w:p w:rsidR="00D243F4" w:rsidRDefault="00D243F4" w:rsidP="00625E7B">
      <w:pPr>
        <w:spacing w:line="220" w:lineRule="atLeast"/>
        <w:rPr>
          <w:sz w:val="21"/>
          <w:szCs w:val="21"/>
        </w:rPr>
      </w:pPr>
      <w:r>
        <w:rPr>
          <w:sz w:val="21"/>
          <w:szCs w:val="21"/>
        </w:rPr>
        <w:t>8</w:t>
      </w:r>
      <w:r>
        <w:rPr>
          <w:rFonts w:hint="eastAsia"/>
          <w:sz w:val="21"/>
          <w:szCs w:val="21"/>
        </w:rPr>
        <w:t>：红线忙的时候不允许旁听、接待积极点不要等着管理喊着才接</w:t>
      </w:r>
    </w:p>
    <w:p w:rsidR="00D243F4" w:rsidRDefault="00D243F4" w:rsidP="00625E7B">
      <w:pPr>
        <w:spacing w:line="220" w:lineRule="atLeast"/>
        <w:rPr>
          <w:sz w:val="21"/>
          <w:szCs w:val="21"/>
        </w:rPr>
      </w:pPr>
      <w:r>
        <w:rPr>
          <w:sz w:val="21"/>
          <w:szCs w:val="21"/>
        </w:rPr>
        <w:t>9</w:t>
      </w:r>
      <w:r>
        <w:rPr>
          <w:rFonts w:hint="eastAsia"/>
          <w:sz w:val="21"/>
          <w:szCs w:val="21"/>
        </w:rPr>
        <w:t>：交了定金的或者明天升级的白，必须跟外宣私聊说明，外宣不在的跟泡沫说</w:t>
      </w:r>
    </w:p>
    <w:p w:rsidR="00D243F4" w:rsidRDefault="00D243F4" w:rsidP="00625E7B">
      <w:pPr>
        <w:spacing w:line="220" w:lineRule="atLeast"/>
        <w:rPr>
          <w:sz w:val="21"/>
          <w:szCs w:val="21"/>
        </w:rPr>
      </w:pPr>
      <w:r>
        <w:rPr>
          <w:sz w:val="21"/>
          <w:szCs w:val="21"/>
        </w:rPr>
        <w:t>10:</w:t>
      </w:r>
      <w:r>
        <w:rPr>
          <w:rFonts w:hint="eastAsia"/>
          <w:sz w:val="21"/>
          <w:szCs w:val="21"/>
        </w:rPr>
        <w:t>从拉白到结束不允许使用埋怨词语，我真是醉了，咋了咋了心烦的词语，不管是打字还是开麦</w:t>
      </w:r>
    </w:p>
    <w:p w:rsidR="00D243F4" w:rsidRDefault="00D243F4" w:rsidP="00625E7B">
      <w:pPr>
        <w:spacing w:line="220" w:lineRule="atLeast"/>
        <w:rPr>
          <w:sz w:val="21"/>
          <w:szCs w:val="21"/>
        </w:rPr>
      </w:pPr>
      <w:r>
        <w:rPr>
          <w:sz w:val="21"/>
          <w:szCs w:val="21"/>
        </w:rPr>
        <w:t>11:</w:t>
      </w:r>
      <w:r>
        <w:rPr>
          <w:rFonts w:hint="eastAsia"/>
          <w:sz w:val="21"/>
          <w:szCs w:val="21"/>
        </w:rPr>
        <w:t>接待占厅问题，上厕所干嘛的离开必须挂休息室去</w:t>
      </w:r>
    </w:p>
    <w:p w:rsidR="00D243F4" w:rsidRPr="00874DD2" w:rsidRDefault="00D243F4" w:rsidP="00625E7B">
      <w:pPr>
        <w:spacing w:line="220" w:lineRule="atLeast"/>
        <w:rPr>
          <w:color w:val="FF0000"/>
          <w:sz w:val="21"/>
          <w:szCs w:val="21"/>
        </w:rPr>
      </w:pPr>
      <w:r w:rsidRPr="00874DD2">
        <w:rPr>
          <w:rFonts w:hint="eastAsia"/>
          <w:color w:val="FF0000"/>
          <w:sz w:val="21"/>
          <w:szCs w:val="21"/>
        </w:rPr>
        <w:t>★゛发统计群资料前会员必须设置拒加，没有或者不设置拒加的一律不准发统计群资料，然后在卡马甲送培训</w:t>
      </w:r>
    </w:p>
    <w:sectPr w:rsidR="00D243F4" w:rsidRPr="00874DD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1D50"/>
    <w:rsid w:val="000C1445"/>
    <w:rsid w:val="001B5EFC"/>
    <w:rsid w:val="00323B43"/>
    <w:rsid w:val="003A2E24"/>
    <w:rsid w:val="003D37D8"/>
    <w:rsid w:val="004039EF"/>
    <w:rsid w:val="00426133"/>
    <w:rsid w:val="004358AB"/>
    <w:rsid w:val="00451182"/>
    <w:rsid w:val="0052089F"/>
    <w:rsid w:val="005463AB"/>
    <w:rsid w:val="005B2337"/>
    <w:rsid w:val="00625E7B"/>
    <w:rsid w:val="007906D1"/>
    <w:rsid w:val="00874DD2"/>
    <w:rsid w:val="008B7726"/>
    <w:rsid w:val="008C37EB"/>
    <w:rsid w:val="00930187"/>
    <w:rsid w:val="009D021C"/>
    <w:rsid w:val="00B668C2"/>
    <w:rsid w:val="00B82E5F"/>
    <w:rsid w:val="00D243F4"/>
    <w:rsid w:val="00D31D50"/>
    <w:rsid w:val="00F55DEA"/>
    <w:rsid w:val="00F60FAF"/>
    <w:rsid w:val="00FE5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微软雅黑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B43"/>
    <w:pPr>
      <w:adjustRightInd w:val="0"/>
      <w:snapToGrid w:val="0"/>
      <w:spacing w:after="200"/>
    </w:pPr>
    <w:rPr>
      <w:rFonts w:ascii="Tahoma" w:hAnsi="Tahoma"/>
      <w:kern w:val="0"/>
      <w:sz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98</Words>
  <Characters>564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必须执行的细节流程</dc:title>
  <dc:subject/>
  <dc:creator/>
  <cp:keywords/>
  <dc:description/>
  <cp:lastModifiedBy>a</cp:lastModifiedBy>
  <cp:revision>2</cp:revision>
  <dcterms:created xsi:type="dcterms:W3CDTF">2016-06-08T16:00:00Z</dcterms:created>
  <dcterms:modified xsi:type="dcterms:W3CDTF">2016-06-08T16:00:00Z</dcterms:modified>
</cp:coreProperties>
</file>