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FD" w:rsidRPr="0041521B" w:rsidRDefault="009F2AFD" w:rsidP="0067414E">
      <w:pPr>
        <w:widowControl/>
        <w:shd w:val="clear" w:color="auto" w:fill="FCFCFC"/>
        <w:wordWrap w:val="0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t>e3g0n7e6nfefrz----245ktk4f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t xml:space="preserve">   +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mqv6dwam43----ekvdcxi4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mvsm1jug4lpno----t6c43p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dfgimk3iy-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t>---bajod6p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fsm7q9fpcb----o9exod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j6r7omt7dm8q----labolpj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wwnv8bes6uagg6----c8i9qx7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spag6hhwlvfweppg----k1owi8r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wt9w3kfa58cjlc5----05tmnjx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g2y8qnvuhu1un0s----zf1caf9q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f1ebtju82p5----4lwf4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t>4z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nunbbtzw2c1tcfc9----8igraeyo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aexnax4vr----eqvl7xv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k6thjhd212af----og432v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ix7x24kxkdl----gd7pv5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mfh7zc9bt----hi0lfii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o5531fht9n5ix3h----elh61p0g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hrg2489v031l7ji----h1rabw0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jn7hlyct7xwwesd----rznwrcr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xejooo5j4----0kg8mcj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m54sggbbo2zllr----gwv2fn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k3xjqbnnn86uy9----b7tvewv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cl5xex70ljbfgje----haytaru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jwthlsfdyqcz----435dvu2z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h933o2b6ktvo39----ggxs8i8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h9rnmjakpvn----u3qxg5</w:t>
      </w:r>
      <w:r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t xml:space="preserve">   +++++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tpdw43bak----7bttgsu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o1p450eouur2k----91zsep7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wztehfyyq36g----sa2r8d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xqyzjxah----z3yke9pg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j86kezn2db----p8rlf9f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zsmks27grlh----ycx99if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ghgmmfyd6ko562----mx85qi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famt3ssge3x2t----q8xnz8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ilxrn1hwslkqo1o2----hqys4oot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dbf5i8u5----pljnzpx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xgbkt43t1nf4v----1phci4bo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nlfo0h53vg1bw1----etwqt0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kfi8z2s8gg6p----rntzno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rh21cuo2wcf0vfte----4bovnetl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fkuvvzztdygqsp----yaekp9y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j3w1kbvkg28exmj----oblcqy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e8hr8hyxafeoh----n62rm7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exfihnkaejuw----y9q9q7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iak3tpi0----yly5besj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lq00rpjarici----cii1g0u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f8aku7ml----unyumv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mmybh9y8k----6x00vn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zqyps9l4ux8----i664pdl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w5096mkw----hab4ulos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rw5nkfwlics939f0----eisjpivq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afs56o3amu----nwknc0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ut0m6v3i0xyx4n----kpaiy2h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y308wg9j----4jxm1ym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o2bln6gxkocvh----w9uwk1o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ihczxrl51ls456g----j8sg6vyt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zquei1a8u35u----5kfyc6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y6cxmbff3nss4wjf----tt92vj0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ml2l4vgv----a0oifc4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nq7zpp47qh3----j3dw8rdc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jmbqo240t----n93jmi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ats03c3yhx3qyfx----hlzdmjb8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bl0469ooupsxz----x1te4t9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nsfiqy0u1----4b3e1p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tikuadbvw----by5l0s6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x0zz933pxp5ep56----658euc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kdx1ch4usq7u----tb0af1if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ikzrmm47opzilv8----sbxh89q3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pcjz47k5----90ybl08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nxrzrrhyrwhi6i----a2b10i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duutasqm8ecv----epfsghln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japrvc6m7o2qy----bf2vvg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d8a69y7yhn3----dvqq89cm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jb7uq8jmj----ctf9ru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cvizfxk9pjk3zxsk----g3us49n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ws2ja2q3juw----5saddx8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sbqixizawp----ym09cpcc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lo6qrdlp5q1ra4wj----n5mvctx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i06bg4bnjzbre6----1jzqtnn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fl4cofp0----7iqh0h1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zqgw75u9----2b26vg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kx292s564yjj----bhve69l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nheyl2g1402cy3cn----sj0g2pi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kqj2ri136----k3c2o1s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v4lvtdrmp5----ivg39tfe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ycpj5sycjiqg----w9jioy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zx38dzevjh----6og7wq13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vac8ntozdqgf00of----8uzzg0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dbsm7tzpjwg011----bmw35b23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fz4w85tpovrq----kjp31z4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lbc5pziq28----wdklve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c5wlu6k55ovmm----c065u7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glyon5jc83miv----yl4ybsz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whwzyw72gt9----hkg2qri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yblwlzok4----zi7x14q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f2mndq28ydcu9----cgvqowu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jmpmgnlntoxswlao----n2rjjno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jgz26vangnx----5tyjozk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xdhnsb7ss3ub----dmng74h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tvkiq5ghijkj----dx1piic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c6kr617bglq7----x1t7mcbn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isr5san8d----9r7v10a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ioorv7yq----s1e429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zjc41jz8----vc9iuxax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encmd7jhe1ytdz1o----38js5xk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tjqyo3ux9706vy7----y50cg5d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xjvsm2gy----wlbgu1zc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hqjqw0yjw03d----bjiwfsm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lbqn525afi6qk5g0----qdz90rw5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jgdrrxrikk----th141ru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wd9glgi5c9----gy0uue7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zfvzo3qvn559q----5h4ko3o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td4ukjdkqllkm----zhv51mw4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dylih5t2eis2----pw595z43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ecfkk5ae----4lo3epy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h5anb5yju----egr5lyn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e1j93tv63koqh91v----7157p4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fmiza6ty----e2nlvxk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necztgobue----kdccg8eq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jeuf54oz----5mujug3x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a5nne8bw03lw0t----s4c4hcol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uq6dtyzz4m6n1y----wc6gbv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llmjoqx4vdo0k4----0vb2kf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hmz9frzn----xx5rqr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d2f60dpkx5bszkd----y27pl5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sije2ry0bp----7mear5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n8kl6ajkur----sdwh4jda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kxb35psle----lm8hu4v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wrqd26d9a9hcjzyt----ni06kn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gevtmsfcwl----9bxpcbjb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nss7s41owv6btc----0t9mc8vi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rwa18kewiqi00----b1ym8g3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ga8nvgox----d31cv92q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sfpyrj3zvecmmz----1nzn7ybc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ig4whr04om8b2vke----0tkpy7ly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hftr9ph8xs----fnfvslub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ni0ar56da----omvlj2o6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u8va0plonoqyy----v4tzw68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sun1bio5ovsdn----7ggvld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hndehi3zij----ymjjdn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em5aje10----u0ci45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vx0mnmodwmkvm----rec79nu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jqvfodmbicm----1fhvh9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a65cme0ro2s21----am0rq3l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zu7fl8mdn0w7yhyc----30s8w0b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zp44gsvvvkkv8----a1w50y2e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rei51frxn----n7k37o3h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a95avlu4i----inbwjjd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t63crv2couxcr----k3cx2h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wj1lem1jm93ibzvl----zkpiuavb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r28g89v5oyc196----desdbe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m6gh29oo6yhm7----rr0wep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krb5a7o2----e293ykd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z6o848vdpk2v----vq98mhfb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ukqcuh1iamn----j8h0s8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ltb2n00xspbv----6mfz0u05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iaunorj7h2nkn0pm----89o1w8rt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fuujoomvwj----nagqp40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pq7p1r124i2gb----zkk1wt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l1kwz7ctbb2r----0nlpas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p7tird4bush----aijazuj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cjsv1slpb----zkgxw0wl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cw4tn0nln6----q1tvutl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nmphs0y6zxx----rv793vw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gydcejljj8----qm3d9o1z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kynubpu9----3kfond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ysh4cdxiq5197e2z----6lh0rdjm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spyjidict----vm592ev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r1vai06a2msgm----mo0he9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ahcd791uaemaba----gmo12zi7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zyfxs4gldn0mh6----lj5x94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umqxt2oq1uw01f----a0zw96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fb01wx3x----zzbu7k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kz07yxd7l----wkiwaq5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n8ugu1eduqr----o93klxi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ufdtbei1ky----rf9yop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lhyrf0utxydljdd4----e8z9hjg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fcae7zsa----uhuiyk0r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x17tkwxh4vqf----hpwi9m30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aplmw6mzj66w87n----b8oh31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gw9krvjgg9pao----9msijj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hes5twee67oi----tj2atfui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fpgh4zx5a3e----0hhfyy52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kslmtw7tqnfon----kvb7jn2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svdv8xmwqc----2ealj5g8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s7b8d1cihzka7g----y1w6xv2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npeer8fv0mcxyvkf----k2xgqe6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torybuxa4f----k9cifs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l865axx7esd708----x789tv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h92y7ahlqat345ed----xleep3t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iepne4yq----awjqz80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zzh8g9yrqzrt----5miucd7p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lp0g3hyflbwa5853----z9wtttw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vpicth0a7----76i1o958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dwsl9xo540r2----b8nikn</w:t>
      </w:r>
      <w:r w:rsidRPr="0041521B">
        <w:rPr>
          <w:rFonts w:ascii="微软雅黑" w:eastAsia="微软雅黑" w:hAnsi="微软雅黑" w:cs="宋体"/>
          <w:b/>
          <w:bCs/>
          <w:color w:val="FF00FF"/>
          <w:kern w:val="0"/>
          <w:sz w:val="28"/>
          <w:szCs w:val="28"/>
        </w:rPr>
        <w:br/>
        <w:t>qso1wgrfvggay----n6o2xqzz</w:t>
      </w:r>
    </w:p>
    <w:p w:rsidR="009F2AFD" w:rsidRPr="0041521B" w:rsidRDefault="009F2AFD">
      <w:pPr>
        <w:rPr>
          <w:sz w:val="28"/>
          <w:szCs w:val="28"/>
        </w:rPr>
      </w:pP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t>uvgioborz----lv6kxp5m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b89o0xjlp7zz6wv----x5h3qh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wkj5yrbski----nazn4wt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o6c40x2dpx94----07lxc1j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beh9zkj5jm3ofqy----0nrqrd5i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zsgnla55xshp----1olvu2p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gn4vv51uk0----nnnznbvg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o3hmj6zqtj----di8qzqy5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j5cgwedqu----khi81kbq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drac1mgamj1r2p4----5r0q5s9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l05nuw5dy6jjans9----nx6x3vx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w6fo69un62e6v----34lacu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ky7fill6c8xdi----d3my2wao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tui5g1v5en690----cpa8wvn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ph6hvdeaem----1tu7l1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pav1mfoit48w----2n8h4n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xdr42t1ijit5ym9j----e38cjof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w2uo23qqgvyom2uf----a2pau053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wzav966n----talwta</w:t>
      </w:r>
      <w:r w:rsidRPr="0041521B">
        <w:rPr>
          <w:rFonts w:ascii="微软雅黑" w:eastAsia="微软雅黑" w:hAnsi="微软雅黑"/>
          <w:b/>
          <w:bCs/>
          <w:color w:val="FF00FF"/>
          <w:sz w:val="28"/>
          <w:szCs w:val="28"/>
          <w:shd w:val="clear" w:color="auto" w:fill="FCFCFC"/>
        </w:rPr>
        <w:br/>
        <w:t>eveaw3mgxnvm78n8----r4ovgf6k</w:t>
      </w:r>
    </w:p>
    <w:sectPr w:rsidR="009F2AFD" w:rsidRPr="0041521B" w:rsidSect="00DD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AFD" w:rsidRDefault="009F2AFD" w:rsidP="0067414E">
      <w:r>
        <w:separator/>
      </w:r>
    </w:p>
  </w:endnote>
  <w:endnote w:type="continuationSeparator" w:id="0">
    <w:p w:rsidR="009F2AFD" w:rsidRDefault="009F2AFD" w:rsidP="00674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AFD" w:rsidRDefault="009F2AFD" w:rsidP="0067414E">
      <w:r>
        <w:separator/>
      </w:r>
    </w:p>
  </w:footnote>
  <w:footnote w:type="continuationSeparator" w:id="0">
    <w:p w:rsidR="009F2AFD" w:rsidRDefault="009F2AFD" w:rsidP="006741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14E"/>
    <w:rsid w:val="000A12DD"/>
    <w:rsid w:val="001A65DD"/>
    <w:rsid w:val="002824A9"/>
    <w:rsid w:val="002A384D"/>
    <w:rsid w:val="002D5DED"/>
    <w:rsid w:val="002E4370"/>
    <w:rsid w:val="0041521B"/>
    <w:rsid w:val="00526146"/>
    <w:rsid w:val="006019B8"/>
    <w:rsid w:val="0067414E"/>
    <w:rsid w:val="00693B20"/>
    <w:rsid w:val="006C7E41"/>
    <w:rsid w:val="00756DB5"/>
    <w:rsid w:val="00903FD4"/>
    <w:rsid w:val="009F2AFD"/>
    <w:rsid w:val="00B27B93"/>
    <w:rsid w:val="00B53960"/>
    <w:rsid w:val="00BE1A84"/>
    <w:rsid w:val="00DD7F63"/>
    <w:rsid w:val="00E165AC"/>
    <w:rsid w:val="00F4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6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414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414E"/>
    <w:rPr>
      <w:rFonts w:cs="Times New Roman"/>
      <w:sz w:val="18"/>
      <w:szCs w:val="18"/>
    </w:rPr>
  </w:style>
  <w:style w:type="character" w:customStyle="1" w:styleId="sender-name">
    <w:name w:val="sender-name"/>
    <w:basedOn w:val="DefaultParagraphFont"/>
    <w:uiPriority w:val="99"/>
    <w:rsid w:val="0067414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67414E"/>
    <w:rPr>
      <w:rFonts w:cs="Times New Roman"/>
    </w:rPr>
  </w:style>
  <w:style w:type="character" w:customStyle="1" w:styleId="time">
    <w:name w:val="time"/>
    <w:basedOn w:val="DefaultParagraphFont"/>
    <w:uiPriority w:val="99"/>
    <w:rsid w:val="0067414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0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57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957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9579">
          <w:marLeft w:val="75"/>
          <w:marRight w:val="75"/>
          <w:marTop w:val="75"/>
          <w:marBottom w:val="75"/>
          <w:divBdr>
            <w:top w:val="single" w:sz="6" w:space="2" w:color="EEF9FD"/>
            <w:left w:val="single" w:sz="6" w:space="18" w:color="EEF9FD"/>
            <w:bottom w:val="single" w:sz="6" w:space="2" w:color="EEF9FD"/>
            <w:right w:val="single" w:sz="6" w:space="4" w:color="EEF9FD"/>
          </w:divBdr>
          <w:divsChild>
            <w:div w:id="56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10</Pages>
  <Words>775</Words>
  <Characters>4423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e3g0n7e6nfefrz----245ktk4f   +</dc:title>
  <dc:subject/>
  <dc:creator>User</dc:creator>
  <cp:keywords/>
  <dc:description/>
  <cp:lastModifiedBy>a</cp:lastModifiedBy>
  <cp:revision>2</cp:revision>
  <dcterms:created xsi:type="dcterms:W3CDTF">2016-07-19T03:18:00Z</dcterms:created>
  <dcterms:modified xsi:type="dcterms:W3CDTF">2016-07-19T03:18:00Z</dcterms:modified>
</cp:coreProperties>
</file>